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33" w:rsidRPr="000D358B" w:rsidRDefault="000D358B" w:rsidP="000D358B">
      <w:pPr>
        <w:pStyle w:val="Heading1"/>
        <w:rPr>
          <w:lang w:val="en-US"/>
        </w:rPr>
      </w:pPr>
      <w:r w:rsidRPr="000D358B">
        <w:rPr>
          <w:lang w:val="en-US"/>
        </w:rPr>
        <w:t>Truth Tables</w:t>
      </w:r>
    </w:p>
    <w:p w:rsidR="000D358B" w:rsidRPr="000D358B" w:rsidRDefault="000D358B" w:rsidP="000D358B">
      <w:pPr>
        <w:rPr>
          <w:lang w:val="en-US"/>
        </w:rPr>
      </w:pPr>
    </w:p>
    <w:p w:rsidR="000D358B" w:rsidRDefault="000D358B" w:rsidP="000D358B">
      <w:pPr>
        <w:rPr>
          <w:lang w:val="en-US"/>
        </w:rPr>
      </w:pPr>
      <w:r w:rsidRPr="000D358B">
        <w:rPr>
          <w:lang w:val="en-US"/>
        </w:rPr>
        <w:t>Here follows some truth tables for some uncommon operator and functions.</w:t>
      </w:r>
    </w:p>
    <w:p w:rsidR="000D358B" w:rsidRDefault="000D358B" w:rsidP="000D358B">
      <w:pPr>
        <w:rPr>
          <w:lang w:val="en-US"/>
        </w:rPr>
      </w:pPr>
    </w:p>
    <w:p w:rsidR="00B33613" w:rsidRDefault="00B33613" w:rsidP="00B33613">
      <w:pPr>
        <w:pStyle w:val="Heading2"/>
        <w:rPr>
          <w:lang w:val="en-US"/>
        </w:rPr>
      </w:pPr>
      <w:r>
        <w:rPr>
          <w:lang w:val="en-US"/>
        </w:rPr>
        <w:t>AND</w:t>
      </w:r>
    </w:p>
    <w:p w:rsidR="00B33613" w:rsidRDefault="00B33613" w:rsidP="00B33613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276"/>
        <w:gridCol w:w="1276"/>
      </w:tblGrid>
      <w:tr w:rsidR="00B33613" w:rsidRPr="00553B01" w:rsidTr="0087319C">
        <w:tc>
          <w:tcPr>
            <w:tcW w:w="2518" w:type="dxa"/>
            <w:gridSpan w:val="2"/>
            <w:shd w:val="clear" w:color="auto" w:fill="92D050"/>
          </w:tcPr>
          <w:p w:rsidR="00B33613" w:rsidRPr="00553B01" w:rsidRDefault="00B33613" w:rsidP="0087319C">
            <w:pPr>
              <w:jc w:val="center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92D050"/>
          </w:tcPr>
          <w:p w:rsidR="00B33613" w:rsidRPr="00553B01" w:rsidRDefault="00B33613" w:rsidP="0087319C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OUTPUT</w:t>
            </w:r>
          </w:p>
        </w:tc>
      </w:tr>
      <w:tr w:rsidR="00B33613" w:rsidRPr="00553B01" w:rsidTr="0087319C">
        <w:tc>
          <w:tcPr>
            <w:tcW w:w="1242" w:type="dxa"/>
            <w:shd w:val="clear" w:color="auto" w:fill="92D050"/>
          </w:tcPr>
          <w:p w:rsidR="00B33613" w:rsidRPr="00553B01" w:rsidRDefault="00B33613" w:rsidP="0087319C">
            <w:pPr>
              <w:jc w:val="both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LHS</w:t>
            </w:r>
          </w:p>
        </w:tc>
        <w:tc>
          <w:tcPr>
            <w:tcW w:w="1276" w:type="dxa"/>
            <w:shd w:val="clear" w:color="auto" w:fill="92D050"/>
          </w:tcPr>
          <w:p w:rsidR="00B33613" w:rsidRPr="00553B01" w:rsidRDefault="00B33613" w:rsidP="0087319C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RHS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33613" w:rsidRPr="00553B01" w:rsidRDefault="00B33613" w:rsidP="0087319C">
            <w:pPr>
              <w:rPr>
                <w:b/>
                <w:color w:val="000000"/>
                <w:lang w:val="en-US"/>
              </w:rPr>
            </w:pPr>
          </w:p>
        </w:tc>
      </w:tr>
      <w:tr w:rsidR="00B33613" w:rsidTr="0087319C">
        <w:tc>
          <w:tcPr>
            <w:tcW w:w="1242" w:type="dxa"/>
          </w:tcPr>
          <w:p w:rsidR="00B33613" w:rsidRDefault="00B33613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B33613" w:rsidRDefault="00B33613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B33613" w:rsidRDefault="00B33613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3613" w:rsidTr="0087319C">
        <w:tc>
          <w:tcPr>
            <w:tcW w:w="1242" w:type="dxa"/>
          </w:tcPr>
          <w:p w:rsidR="00B33613" w:rsidRDefault="00B33613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B33613" w:rsidRDefault="00B33613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B33613" w:rsidRDefault="00B33613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3613" w:rsidTr="0087319C">
        <w:tc>
          <w:tcPr>
            <w:tcW w:w="1242" w:type="dxa"/>
          </w:tcPr>
          <w:p w:rsidR="00B33613" w:rsidRDefault="00B33613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B33613" w:rsidRDefault="00B33613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B33613" w:rsidRDefault="00B33613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3613" w:rsidTr="0087319C">
        <w:tc>
          <w:tcPr>
            <w:tcW w:w="1242" w:type="dxa"/>
          </w:tcPr>
          <w:p w:rsidR="00B33613" w:rsidRDefault="00B33613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B33613" w:rsidRDefault="00B33613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B33613" w:rsidRDefault="00B33613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33613" w:rsidRDefault="00B33613" w:rsidP="000D358B">
      <w:pPr>
        <w:rPr>
          <w:lang w:val="en-US"/>
        </w:rPr>
      </w:pPr>
    </w:p>
    <w:p w:rsidR="000D358B" w:rsidRDefault="000D358B" w:rsidP="00F824CD">
      <w:pPr>
        <w:pStyle w:val="Heading2"/>
        <w:rPr>
          <w:lang w:val="en-US"/>
        </w:rPr>
      </w:pPr>
      <w:r>
        <w:rPr>
          <w:lang w:val="en-US"/>
        </w:rPr>
        <w:t>NAND</w:t>
      </w:r>
    </w:p>
    <w:p w:rsidR="00F824CD" w:rsidRDefault="00F824CD" w:rsidP="000D358B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276"/>
        <w:gridCol w:w="1276"/>
      </w:tblGrid>
      <w:tr w:rsidR="00553B01" w:rsidRPr="00553B01" w:rsidTr="008E4983">
        <w:tc>
          <w:tcPr>
            <w:tcW w:w="2518" w:type="dxa"/>
            <w:gridSpan w:val="2"/>
            <w:shd w:val="clear" w:color="auto" w:fill="92D050"/>
          </w:tcPr>
          <w:p w:rsidR="00F824CD" w:rsidRPr="00553B01" w:rsidRDefault="00F824CD" w:rsidP="00F824CD">
            <w:pPr>
              <w:jc w:val="center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92D050"/>
          </w:tcPr>
          <w:p w:rsidR="00F824CD" w:rsidRPr="00553B01" w:rsidRDefault="00F824CD" w:rsidP="000D358B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OUTPUT</w:t>
            </w:r>
          </w:p>
        </w:tc>
      </w:tr>
      <w:tr w:rsidR="00553B01" w:rsidRPr="00553B01" w:rsidTr="008E4983">
        <w:tc>
          <w:tcPr>
            <w:tcW w:w="1242" w:type="dxa"/>
            <w:shd w:val="clear" w:color="auto" w:fill="92D050"/>
          </w:tcPr>
          <w:p w:rsidR="00F824CD" w:rsidRPr="00553B01" w:rsidRDefault="00F824CD" w:rsidP="00F824CD">
            <w:pPr>
              <w:jc w:val="both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LHS</w:t>
            </w:r>
          </w:p>
        </w:tc>
        <w:tc>
          <w:tcPr>
            <w:tcW w:w="1276" w:type="dxa"/>
            <w:shd w:val="clear" w:color="auto" w:fill="92D050"/>
          </w:tcPr>
          <w:p w:rsidR="00F824CD" w:rsidRPr="00553B01" w:rsidRDefault="00F824CD" w:rsidP="000D358B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RHS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24CD" w:rsidRPr="00553B01" w:rsidRDefault="00F824CD" w:rsidP="000D358B">
            <w:pPr>
              <w:rPr>
                <w:b/>
                <w:color w:val="000000"/>
                <w:lang w:val="en-US"/>
              </w:rPr>
            </w:pPr>
          </w:p>
        </w:tc>
      </w:tr>
      <w:tr w:rsidR="00F824CD" w:rsidTr="008E4983">
        <w:tc>
          <w:tcPr>
            <w:tcW w:w="1242" w:type="dxa"/>
          </w:tcPr>
          <w:p w:rsidR="00F824CD" w:rsidRDefault="0018630C" w:rsidP="004703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F824CD" w:rsidRDefault="0018630C" w:rsidP="004703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F824CD" w:rsidRDefault="008E4983" w:rsidP="004703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24CD" w:rsidTr="008E4983">
        <w:tc>
          <w:tcPr>
            <w:tcW w:w="1242" w:type="dxa"/>
          </w:tcPr>
          <w:p w:rsidR="00F824CD" w:rsidRDefault="0018630C" w:rsidP="004703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F824CD" w:rsidRDefault="0018630C" w:rsidP="004703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F824CD" w:rsidRDefault="008E4983" w:rsidP="004703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24CD" w:rsidTr="008E4983">
        <w:tc>
          <w:tcPr>
            <w:tcW w:w="1242" w:type="dxa"/>
          </w:tcPr>
          <w:p w:rsidR="00F824CD" w:rsidRDefault="0018630C" w:rsidP="004703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F824CD" w:rsidRDefault="0018630C" w:rsidP="004703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F824CD" w:rsidRDefault="008E4983" w:rsidP="004703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24CD" w:rsidTr="008E4983">
        <w:tc>
          <w:tcPr>
            <w:tcW w:w="1242" w:type="dxa"/>
          </w:tcPr>
          <w:p w:rsidR="00F824CD" w:rsidRDefault="0018630C" w:rsidP="004703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F824CD" w:rsidRDefault="0018630C" w:rsidP="004703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F824CD" w:rsidRDefault="008E4983" w:rsidP="004703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824CD" w:rsidRDefault="00F824CD" w:rsidP="000D358B">
      <w:pPr>
        <w:rPr>
          <w:lang w:val="en-US"/>
        </w:rPr>
      </w:pPr>
    </w:p>
    <w:p w:rsidR="00F33CC0" w:rsidRDefault="00F33CC0" w:rsidP="00F33CC0">
      <w:pPr>
        <w:pStyle w:val="Heading2"/>
        <w:rPr>
          <w:lang w:val="en-US"/>
        </w:rPr>
      </w:pPr>
      <w:r>
        <w:rPr>
          <w:lang w:val="en-US"/>
        </w:rPr>
        <w:t>NOR</w:t>
      </w:r>
    </w:p>
    <w:p w:rsidR="00F33CC0" w:rsidRDefault="00F33CC0" w:rsidP="000D358B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276"/>
        <w:gridCol w:w="1276"/>
      </w:tblGrid>
      <w:tr w:rsidR="00F33CC0" w:rsidRPr="00553B01" w:rsidTr="0087319C">
        <w:tc>
          <w:tcPr>
            <w:tcW w:w="2518" w:type="dxa"/>
            <w:gridSpan w:val="2"/>
            <w:shd w:val="clear" w:color="auto" w:fill="92D050"/>
          </w:tcPr>
          <w:p w:rsidR="00F33CC0" w:rsidRPr="00553B01" w:rsidRDefault="00F33CC0" w:rsidP="0087319C">
            <w:pPr>
              <w:jc w:val="center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92D050"/>
          </w:tcPr>
          <w:p w:rsidR="00F33CC0" w:rsidRPr="00553B01" w:rsidRDefault="00F33CC0" w:rsidP="0087319C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OUTPUT</w:t>
            </w:r>
          </w:p>
        </w:tc>
      </w:tr>
      <w:tr w:rsidR="00F33CC0" w:rsidRPr="00553B01" w:rsidTr="0087319C">
        <w:tc>
          <w:tcPr>
            <w:tcW w:w="1242" w:type="dxa"/>
            <w:shd w:val="clear" w:color="auto" w:fill="92D050"/>
          </w:tcPr>
          <w:p w:rsidR="00F33CC0" w:rsidRPr="00553B01" w:rsidRDefault="00F33CC0" w:rsidP="0087319C">
            <w:pPr>
              <w:jc w:val="both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LHS</w:t>
            </w:r>
          </w:p>
        </w:tc>
        <w:tc>
          <w:tcPr>
            <w:tcW w:w="1276" w:type="dxa"/>
            <w:shd w:val="clear" w:color="auto" w:fill="92D050"/>
          </w:tcPr>
          <w:p w:rsidR="00F33CC0" w:rsidRPr="00553B01" w:rsidRDefault="00F33CC0" w:rsidP="0087319C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RHS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33CC0" w:rsidRPr="00553B01" w:rsidRDefault="00F33CC0" w:rsidP="0087319C">
            <w:pPr>
              <w:rPr>
                <w:b/>
                <w:color w:val="000000"/>
                <w:lang w:val="en-US"/>
              </w:rPr>
            </w:pPr>
          </w:p>
        </w:tc>
      </w:tr>
      <w:tr w:rsidR="00F33CC0" w:rsidTr="0087319C">
        <w:tc>
          <w:tcPr>
            <w:tcW w:w="1242" w:type="dxa"/>
          </w:tcPr>
          <w:p w:rsidR="00F33CC0" w:rsidRDefault="00F33CC0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F33CC0" w:rsidRDefault="00F33CC0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F33CC0" w:rsidRDefault="000165B7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3CC0" w:rsidTr="0087319C">
        <w:tc>
          <w:tcPr>
            <w:tcW w:w="1242" w:type="dxa"/>
          </w:tcPr>
          <w:p w:rsidR="00F33CC0" w:rsidRDefault="00F33CC0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F33CC0" w:rsidRDefault="00F33CC0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F33CC0" w:rsidRDefault="000165B7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3CC0" w:rsidTr="0087319C">
        <w:tc>
          <w:tcPr>
            <w:tcW w:w="1242" w:type="dxa"/>
          </w:tcPr>
          <w:p w:rsidR="00F33CC0" w:rsidRDefault="00F33CC0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F33CC0" w:rsidRDefault="00F33CC0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F33CC0" w:rsidRDefault="000165B7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3CC0" w:rsidTr="0087319C">
        <w:tc>
          <w:tcPr>
            <w:tcW w:w="1242" w:type="dxa"/>
          </w:tcPr>
          <w:p w:rsidR="00F33CC0" w:rsidRDefault="00F33CC0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F33CC0" w:rsidRDefault="00F33CC0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F33CC0" w:rsidRDefault="000165B7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C4D06" w:rsidRDefault="004C4D06" w:rsidP="000D358B">
      <w:pPr>
        <w:rPr>
          <w:lang w:val="en-US"/>
        </w:rPr>
      </w:pPr>
    </w:p>
    <w:p w:rsidR="004C4D06" w:rsidRDefault="004C4D06" w:rsidP="004C4D06">
      <w:pPr>
        <w:rPr>
          <w:lang w:val="en-US"/>
        </w:rPr>
      </w:pPr>
      <w:r>
        <w:rPr>
          <w:lang w:val="en-US"/>
        </w:rPr>
        <w:br w:type="page"/>
      </w:r>
    </w:p>
    <w:p w:rsidR="003104E8" w:rsidRDefault="003104E8" w:rsidP="003104E8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NOT</w:t>
      </w:r>
    </w:p>
    <w:p w:rsidR="003104E8" w:rsidRDefault="003104E8" w:rsidP="000D358B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7"/>
        <w:gridCol w:w="1259"/>
        <w:gridCol w:w="17"/>
      </w:tblGrid>
      <w:tr w:rsidR="003104E8" w:rsidRPr="00553B01" w:rsidTr="003D465D">
        <w:tc>
          <w:tcPr>
            <w:tcW w:w="1259" w:type="dxa"/>
            <w:gridSpan w:val="2"/>
            <w:shd w:val="clear" w:color="auto" w:fill="92D050"/>
          </w:tcPr>
          <w:p w:rsidR="003104E8" w:rsidRPr="00553B01" w:rsidRDefault="003104E8" w:rsidP="0087319C">
            <w:pPr>
              <w:jc w:val="center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INPUT</w:t>
            </w:r>
          </w:p>
        </w:tc>
        <w:tc>
          <w:tcPr>
            <w:tcW w:w="1276" w:type="dxa"/>
            <w:gridSpan w:val="2"/>
            <w:shd w:val="clear" w:color="auto" w:fill="92D050"/>
          </w:tcPr>
          <w:p w:rsidR="003104E8" w:rsidRPr="00553B01" w:rsidRDefault="003104E8" w:rsidP="0087319C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OUTPUT</w:t>
            </w:r>
          </w:p>
        </w:tc>
      </w:tr>
      <w:tr w:rsidR="003104E8" w:rsidRPr="00553B01" w:rsidTr="0087319C">
        <w:trPr>
          <w:gridAfter w:val="1"/>
          <w:wAfter w:w="17" w:type="dxa"/>
        </w:trPr>
        <w:tc>
          <w:tcPr>
            <w:tcW w:w="1242" w:type="dxa"/>
            <w:shd w:val="clear" w:color="auto" w:fill="92D050"/>
          </w:tcPr>
          <w:p w:rsidR="003104E8" w:rsidRPr="00553B01" w:rsidRDefault="003104E8" w:rsidP="0087319C">
            <w:pPr>
              <w:jc w:val="both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LHS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3104E8" w:rsidRPr="00553B01" w:rsidRDefault="003104E8" w:rsidP="0087319C">
            <w:pPr>
              <w:rPr>
                <w:b/>
                <w:color w:val="000000"/>
                <w:lang w:val="en-US"/>
              </w:rPr>
            </w:pPr>
          </w:p>
        </w:tc>
      </w:tr>
      <w:tr w:rsidR="003104E8" w:rsidTr="0087319C">
        <w:trPr>
          <w:gridAfter w:val="1"/>
          <w:wAfter w:w="17" w:type="dxa"/>
        </w:trPr>
        <w:tc>
          <w:tcPr>
            <w:tcW w:w="1242" w:type="dxa"/>
          </w:tcPr>
          <w:p w:rsidR="003104E8" w:rsidRDefault="003104E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gridSpan w:val="2"/>
          </w:tcPr>
          <w:p w:rsidR="003104E8" w:rsidRDefault="003104E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04E8" w:rsidTr="0087319C">
        <w:trPr>
          <w:gridAfter w:val="1"/>
          <w:wAfter w:w="17" w:type="dxa"/>
        </w:trPr>
        <w:tc>
          <w:tcPr>
            <w:tcW w:w="1242" w:type="dxa"/>
          </w:tcPr>
          <w:p w:rsidR="003104E8" w:rsidRDefault="003104E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gridSpan w:val="2"/>
          </w:tcPr>
          <w:p w:rsidR="003104E8" w:rsidRDefault="003104E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104E8" w:rsidRDefault="003104E8" w:rsidP="000D358B">
      <w:pPr>
        <w:rPr>
          <w:lang w:val="en-US"/>
        </w:rPr>
      </w:pPr>
    </w:p>
    <w:p w:rsidR="003104E8" w:rsidRDefault="001863F8" w:rsidP="001863F8">
      <w:pPr>
        <w:pStyle w:val="Heading2"/>
        <w:rPr>
          <w:lang w:val="en-US"/>
        </w:rPr>
      </w:pPr>
      <w:r>
        <w:rPr>
          <w:lang w:val="en-US"/>
        </w:rPr>
        <w:t>OR</w:t>
      </w:r>
    </w:p>
    <w:p w:rsidR="001863F8" w:rsidRDefault="001863F8" w:rsidP="000D358B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276"/>
        <w:gridCol w:w="1276"/>
      </w:tblGrid>
      <w:tr w:rsidR="001863F8" w:rsidRPr="00553B01" w:rsidTr="0087319C">
        <w:tc>
          <w:tcPr>
            <w:tcW w:w="2518" w:type="dxa"/>
            <w:gridSpan w:val="2"/>
            <w:shd w:val="clear" w:color="auto" w:fill="92D050"/>
          </w:tcPr>
          <w:p w:rsidR="001863F8" w:rsidRPr="00553B01" w:rsidRDefault="001863F8" w:rsidP="0087319C">
            <w:pPr>
              <w:jc w:val="center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92D050"/>
          </w:tcPr>
          <w:p w:rsidR="001863F8" w:rsidRPr="00553B01" w:rsidRDefault="001863F8" w:rsidP="0087319C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OUTPUT</w:t>
            </w:r>
          </w:p>
        </w:tc>
      </w:tr>
      <w:tr w:rsidR="001863F8" w:rsidRPr="00553B01" w:rsidTr="0087319C">
        <w:tc>
          <w:tcPr>
            <w:tcW w:w="1242" w:type="dxa"/>
            <w:shd w:val="clear" w:color="auto" w:fill="92D050"/>
          </w:tcPr>
          <w:p w:rsidR="001863F8" w:rsidRPr="00553B01" w:rsidRDefault="001863F8" w:rsidP="0087319C">
            <w:pPr>
              <w:jc w:val="both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LHS</w:t>
            </w:r>
          </w:p>
        </w:tc>
        <w:tc>
          <w:tcPr>
            <w:tcW w:w="1276" w:type="dxa"/>
            <w:shd w:val="clear" w:color="auto" w:fill="92D050"/>
          </w:tcPr>
          <w:p w:rsidR="001863F8" w:rsidRPr="00553B01" w:rsidRDefault="001863F8" w:rsidP="0087319C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RHS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863F8" w:rsidRPr="00553B01" w:rsidRDefault="001863F8" w:rsidP="0087319C">
            <w:pPr>
              <w:rPr>
                <w:b/>
                <w:color w:val="000000"/>
                <w:lang w:val="en-US"/>
              </w:rPr>
            </w:pPr>
          </w:p>
        </w:tc>
      </w:tr>
      <w:tr w:rsidR="001863F8" w:rsidTr="0087319C">
        <w:tc>
          <w:tcPr>
            <w:tcW w:w="1242" w:type="dxa"/>
          </w:tcPr>
          <w:p w:rsidR="001863F8" w:rsidRDefault="001863F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1863F8" w:rsidRDefault="001863F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1863F8" w:rsidRDefault="001863F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63F8" w:rsidTr="0087319C">
        <w:tc>
          <w:tcPr>
            <w:tcW w:w="1242" w:type="dxa"/>
          </w:tcPr>
          <w:p w:rsidR="001863F8" w:rsidRDefault="001863F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1863F8" w:rsidRDefault="001863F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1863F8" w:rsidRDefault="001863F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63F8" w:rsidTr="0087319C">
        <w:tc>
          <w:tcPr>
            <w:tcW w:w="1242" w:type="dxa"/>
          </w:tcPr>
          <w:p w:rsidR="001863F8" w:rsidRDefault="001863F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1863F8" w:rsidRDefault="001863F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1863F8" w:rsidRDefault="001863F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63F8" w:rsidTr="0087319C">
        <w:tc>
          <w:tcPr>
            <w:tcW w:w="1242" w:type="dxa"/>
          </w:tcPr>
          <w:p w:rsidR="001863F8" w:rsidRDefault="001863F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1863F8" w:rsidRDefault="001863F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1863F8" w:rsidRDefault="001863F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863F8" w:rsidRDefault="001863F8" w:rsidP="000D358B">
      <w:pPr>
        <w:rPr>
          <w:lang w:val="en-US"/>
        </w:rPr>
      </w:pPr>
    </w:p>
    <w:p w:rsidR="00F33CC0" w:rsidRDefault="004C4D06" w:rsidP="004C4D06">
      <w:pPr>
        <w:pStyle w:val="Heading2"/>
        <w:rPr>
          <w:lang w:val="en-US"/>
        </w:rPr>
      </w:pPr>
      <w:r>
        <w:rPr>
          <w:lang w:val="en-US"/>
        </w:rPr>
        <w:t>XAND</w:t>
      </w:r>
    </w:p>
    <w:p w:rsidR="004C4D06" w:rsidRDefault="004C4D06" w:rsidP="000D358B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276"/>
        <w:gridCol w:w="1276"/>
      </w:tblGrid>
      <w:tr w:rsidR="004C4D06" w:rsidRPr="00553B01" w:rsidTr="0087319C">
        <w:tc>
          <w:tcPr>
            <w:tcW w:w="2518" w:type="dxa"/>
            <w:gridSpan w:val="2"/>
            <w:shd w:val="clear" w:color="auto" w:fill="92D050"/>
          </w:tcPr>
          <w:p w:rsidR="004C4D06" w:rsidRPr="00553B01" w:rsidRDefault="004C4D06" w:rsidP="0087319C">
            <w:pPr>
              <w:jc w:val="center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92D050"/>
          </w:tcPr>
          <w:p w:rsidR="004C4D06" w:rsidRPr="00553B01" w:rsidRDefault="004C4D06" w:rsidP="0087319C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OUTPUT</w:t>
            </w:r>
          </w:p>
        </w:tc>
      </w:tr>
      <w:tr w:rsidR="004C4D06" w:rsidRPr="00553B01" w:rsidTr="0087319C">
        <w:tc>
          <w:tcPr>
            <w:tcW w:w="1242" w:type="dxa"/>
            <w:shd w:val="clear" w:color="auto" w:fill="92D050"/>
          </w:tcPr>
          <w:p w:rsidR="004C4D06" w:rsidRPr="00553B01" w:rsidRDefault="004C4D06" w:rsidP="0087319C">
            <w:pPr>
              <w:jc w:val="both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LHS</w:t>
            </w:r>
          </w:p>
        </w:tc>
        <w:tc>
          <w:tcPr>
            <w:tcW w:w="1276" w:type="dxa"/>
            <w:shd w:val="clear" w:color="auto" w:fill="92D050"/>
          </w:tcPr>
          <w:p w:rsidR="004C4D06" w:rsidRPr="00553B01" w:rsidRDefault="004C4D06" w:rsidP="0087319C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RHS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C4D06" w:rsidRPr="00553B01" w:rsidRDefault="004C4D06" w:rsidP="0087319C">
            <w:pPr>
              <w:rPr>
                <w:b/>
                <w:color w:val="000000"/>
                <w:lang w:val="en-US"/>
              </w:rPr>
            </w:pPr>
          </w:p>
        </w:tc>
      </w:tr>
      <w:tr w:rsidR="004C4D06" w:rsidTr="0087319C">
        <w:tc>
          <w:tcPr>
            <w:tcW w:w="1242" w:type="dxa"/>
          </w:tcPr>
          <w:p w:rsidR="004C4D06" w:rsidRDefault="004C4D06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4C4D06" w:rsidRDefault="004C4D06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4C4D06" w:rsidRDefault="004C4D06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C4D06" w:rsidTr="0087319C">
        <w:tc>
          <w:tcPr>
            <w:tcW w:w="1242" w:type="dxa"/>
          </w:tcPr>
          <w:p w:rsidR="004C4D06" w:rsidRDefault="004C4D06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4C4D06" w:rsidRDefault="004C4D06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4C4D06" w:rsidRDefault="004C4D06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C4D06" w:rsidTr="0087319C">
        <w:tc>
          <w:tcPr>
            <w:tcW w:w="1242" w:type="dxa"/>
          </w:tcPr>
          <w:p w:rsidR="004C4D06" w:rsidRDefault="004C4D06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4C4D06" w:rsidRDefault="004C4D06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4C4D06" w:rsidRDefault="004C4D06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4D06" w:rsidTr="0087319C">
        <w:tc>
          <w:tcPr>
            <w:tcW w:w="1242" w:type="dxa"/>
          </w:tcPr>
          <w:p w:rsidR="004C4D06" w:rsidRDefault="004C4D06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4C4D06" w:rsidRDefault="004C4D06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4C4D06" w:rsidRDefault="004C4D06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C4D06" w:rsidRDefault="004C4D06" w:rsidP="000D358B">
      <w:pPr>
        <w:rPr>
          <w:lang w:val="en-US"/>
        </w:rPr>
      </w:pPr>
    </w:p>
    <w:p w:rsidR="00756B48" w:rsidRDefault="00756B48" w:rsidP="00756B48">
      <w:pPr>
        <w:pStyle w:val="Heading2"/>
        <w:rPr>
          <w:lang w:val="en-US"/>
        </w:rPr>
      </w:pPr>
      <w:r>
        <w:rPr>
          <w:lang w:val="en-US"/>
        </w:rPr>
        <w:t>XNOR</w:t>
      </w:r>
    </w:p>
    <w:p w:rsidR="00756B48" w:rsidRDefault="00756B48" w:rsidP="00756B48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276"/>
        <w:gridCol w:w="1276"/>
      </w:tblGrid>
      <w:tr w:rsidR="00756B48" w:rsidRPr="00553B01" w:rsidTr="0087319C">
        <w:tc>
          <w:tcPr>
            <w:tcW w:w="2518" w:type="dxa"/>
            <w:gridSpan w:val="2"/>
            <w:shd w:val="clear" w:color="auto" w:fill="92D050"/>
          </w:tcPr>
          <w:p w:rsidR="00756B48" w:rsidRPr="00553B01" w:rsidRDefault="00756B48" w:rsidP="0087319C">
            <w:pPr>
              <w:jc w:val="center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92D050"/>
          </w:tcPr>
          <w:p w:rsidR="00756B48" w:rsidRPr="00553B01" w:rsidRDefault="00756B48" w:rsidP="0087319C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OUTPUT</w:t>
            </w:r>
          </w:p>
        </w:tc>
      </w:tr>
      <w:tr w:rsidR="00756B48" w:rsidRPr="00553B01" w:rsidTr="0087319C">
        <w:tc>
          <w:tcPr>
            <w:tcW w:w="1242" w:type="dxa"/>
            <w:shd w:val="clear" w:color="auto" w:fill="92D050"/>
          </w:tcPr>
          <w:p w:rsidR="00756B48" w:rsidRPr="00553B01" w:rsidRDefault="00756B48" w:rsidP="0087319C">
            <w:pPr>
              <w:jc w:val="both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LHS</w:t>
            </w:r>
          </w:p>
        </w:tc>
        <w:tc>
          <w:tcPr>
            <w:tcW w:w="1276" w:type="dxa"/>
            <w:shd w:val="clear" w:color="auto" w:fill="92D050"/>
          </w:tcPr>
          <w:p w:rsidR="00756B48" w:rsidRPr="00553B01" w:rsidRDefault="00756B48" w:rsidP="0087319C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RHS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56B48" w:rsidRPr="00553B01" w:rsidRDefault="00756B48" w:rsidP="0087319C">
            <w:pPr>
              <w:rPr>
                <w:b/>
                <w:color w:val="000000"/>
                <w:lang w:val="en-US"/>
              </w:rPr>
            </w:pPr>
          </w:p>
        </w:tc>
      </w:tr>
      <w:tr w:rsidR="00756B48" w:rsidTr="0087319C">
        <w:tc>
          <w:tcPr>
            <w:tcW w:w="1242" w:type="dxa"/>
          </w:tcPr>
          <w:p w:rsidR="00756B48" w:rsidRDefault="00756B4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756B48" w:rsidRDefault="00756B4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756B48" w:rsidRDefault="00756B4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6B48" w:rsidTr="0087319C">
        <w:tc>
          <w:tcPr>
            <w:tcW w:w="1242" w:type="dxa"/>
          </w:tcPr>
          <w:p w:rsidR="00756B48" w:rsidRDefault="00756B4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756B48" w:rsidRDefault="00756B4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756B48" w:rsidRDefault="00756B4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56B48" w:rsidTr="0087319C">
        <w:tc>
          <w:tcPr>
            <w:tcW w:w="1242" w:type="dxa"/>
          </w:tcPr>
          <w:p w:rsidR="00756B48" w:rsidRDefault="00756B4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756B48" w:rsidRDefault="00756B4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756B48" w:rsidRDefault="00756B4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56B48" w:rsidTr="0087319C">
        <w:tc>
          <w:tcPr>
            <w:tcW w:w="1242" w:type="dxa"/>
          </w:tcPr>
          <w:p w:rsidR="00756B48" w:rsidRDefault="00756B4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756B48" w:rsidRDefault="00756B4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756B48" w:rsidRDefault="00756B48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56B48" w:rsidRDefault="00756B48" w:rsidP="000D358B">
      <w:pPr>
        <w:rPr>
          <w:lang w:val="en-US"/>
        </w:rPr>
      </w:pPr>
    </w:p>
    <w:p w:rsidR="008306FA" w:rsidRDefault="008306FA">
      <w:pPr>
        <w:rPr>
          <w:lang w:val="en-US"/>
        </w:rPr>
      </w:pPr>
      <w:r>
        <w:rPr>
          <w:lang w:val="en-US"/>
        </w:rPr>
        <w:br w:type="page"/>
      </w:r>
    </w:p>
    <w:p w:rsidR="008306FA" w:rsidRDefault="008306FA" w:rsidP="008306FA">
      <w:pPr>
        <w:pStyle w:val="Heading2"/>
        <w:rPr>
          <w:lang w:val="en-US"/>
        </w:rPr>
      </w:pPr>
      <w:r>
        <w:rPr>
          <w:lang w:val="en-US"/>
        </w:rPr>
        <w:t>XOR</w:t>
      </w:r>
    </w:p>
    <w:p w:rsidR="008306FA" w:rsidRDefault="008306FA" w:rsidP="000D358B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276"/>
        <w:gridCol w:w="1276"/>
      </w:tblGrid>
      <w:tr w:rsidR="008306FA" w:rsidRPr="00553B01" w:rsidTr="0087319C">
        <w:tc>
          <w:tcPr>
            <w:tcW w:w="2518" w:type="dxa"/>
            <w:gridSpan w:val="2"/>
            <w:shd w:val="clear" w:color="auto" w:fill="92D050"/>
          </w:tcPr>
          <w:p w:rsidR="008306FA" w:rsidRPr="00553B01" w:rsidRDefault="008306FA" w:rsidP="0087319C">
            <w:pPr>
              <w:jc w:val="center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92D050"/>
          </w:tcPr>
          <w:p w:rsidR="008306FA" w:rsidRPr="00553B01" w:rsidRDefault="008306FA" w:rsidP="0087319C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OUTPUT</w:t>
            </w:r>
          </w:p>
        </w:tc>
      </w:tr>
      <w:tr w:rsidR="008306FA" w:rsidRPr="00553B01" w:rsidTr="0087319C">
        <w:tc>
          <w:tcPr>
            <w:tcW w:w="1242" w:type="dxa"/>
            <w:shd w:val="clear" w:color="auto" w:fill="92D050"/>
          </w:tcPr>
          <w:p w:rsidR="008306FA" w:rsidRPr="00553B01" w:rsidRDefault="008306FA" w:rsidP="0087319C">
            <w:pPr>
              <w:jc w:val="both"/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LHS</w:t>
            </w:r>
          </w:p>
        </w:tc>
        <w:tc>
          <w:tcPr>
            <w:tcW w:w="1276" w:type="dxa"/>
            <w:shd w:val="clear" w:color="auto" w:fill="92D050"/>
          </w:tcPr>
          <w:p w:rsidR="008306FA" w:rsidRPr="00553B01" w:rsidRDefault="008306FA" w:rsidP="0087319C">
            <w:pPr>
              <w:rPr>
                <w:b/>
                <w:color w:val="000000"/>
                <w:lang w:val="en-US"/>
              </w:rPr>
            </w:pPr>
            <w:r w:rsidRPr="00553B01">
              <w:rPr>
                <w:b/>
                <w:color w:val="000000"/>
                <w:lang w:val="en-US"/>
              </w:rPr>
              <w:t>RHS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306FA" w:rsidRPr="00553B01" w:rsidRDefault="008306FA" w:rsidP="0087319C">
            <w:pPr>
              <w:rPr>
                <w:b/>
                <w:color w:val="000000"/>
                <w:lang w:val="en-US"/>
              </w:rPr>
            </w:pPr>
          </w:p>
        </w:tc>
      </w:tr>
      <w:tr w:rsidR="008306FA" w:rsidTr="0087319C">
        <w:tc>
          <w:tcPr>
            <w:tcW w:w="1242" w:type="dxa"/>
          </w:tcPr>
          <w:p w:rsidR="008306FA" w:rsidRDefault="008306FA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8306FA" w:rsidRDefault="008306FA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8306FA" w:rsidRDefault="008306FA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06FA" w:rsidTr="0087319C">
        <w:tc>
          <w:tcPr>
            <w:tcW w:w="1242" w:type="dxa"/>
          </w:tcPr>
          <w:p w:rsidR="008306FA" w:rsidRDefault="008306FA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306FA" w:rsidRDefault="008306FA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306FA" w:rsidRDefault="008306FA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06FA" w:rsidTr="0087319C">
        <w:tc>
          <w:tcPr>
            <w:tcW w:w="1242" w:type="dxa"/>
          </w:tcPr>
          <w:p w:rsidR="008306FA" w:rsidRDefault="008306FA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306FA" w:rsidRDefault="008306FA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8306FA" w:rsidRDefault="008306FA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06FA" w:rsidTr="0087319C">
        <w:tc>
          <w:tcPr>
            <w:tcW w:w="1242" w:type="dxa"/>
          </w:tcPr>
          <w:p w:rsidR="008306FA" w:rsidRDefault="008306FA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306FA" w:rsidRDefault="008306FA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306FA" w:rsidRDefault="008306FA" w:rsidP="008731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306FA" w:rsidRDefault="008306FA" w:rsidP="000D358B">
      <w:pPr>
        <w:rPr>
          <w:lang w:val="en-US"/>
        </w:rPr>
      </w:pPr>
    </w:p>
    <w:p w:rsidR="008306FA" w:rsidRPr="000D358B" w:rsidRDefault="008306FA" w:rsidP="000D358B">
      <w:pPr>
        <w:rPr>
          <w:lang w:val="en-US"/>
        </w:rPr>
      </w:pPr>
    </w:p>
    <w:sectPr w:rsidR="008306FA" w:rsidRPr="000D358B" w:rsidSect="00960D21">
      <w:footerReference w:type="default" r:id="rId8"/>
      <w:pgSz w:w="11907" w:h="16839" w:code="9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BE1" w:rsidRDefault="00E70BE1">
      <w:r>
        <w:separator/>
      </w:r>
    </w:p>
  </w:endnote>
  <w:endnote w:type="continuationSeparator" w:id="0">
    <w:p w:rsidR="00E70BE1" w:rsidRDefault="00E7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Look w:val="0000" w:firstRow="0" w:lastRow="0" w:firstColumn="0" w:lastColumn="0" w:noHBand="0" w:noVBand="0"/>
    </w:tblPr>
    <w:tblGrid>
      <w:gridCol w:w="2797"/>
      <w:gridCol w:w="3522"/>
      <w:gridCol w:w="2861"/>
    </w:tblGrid>
    <w:tr w:rsidR="0016647D" w:rsidRPr="000D358B" w:rsidTr="0016647D">
      <w:tc>
        <w:tcPr>
          <w:tcW w:w="2797" w:type="dxa"/>
          <w:tcBorders>
            <w:bottom w:val="single" w:sz="4" w:space="0" w:color="auto"/>
          </w:tcBorders>
        </w:tcPr>
        <w:p w:rsidR="0016647D" w:rsidRPr="000D358B" w:rsidRDefault="0016647D" w:rsidP="00B36CDA">
          <w:pPr>
            <w:pStyle w:val="Footer"/>
            <w:jc w:val="center"/>
            <w:rPr>
              <w:sz w:val="16"/>
              <w:lang w:val="en-US"/>
            </w:rPr>
          </w:pPr>
        </w:p>
      </w:tc>
      <w:tc>
        <w:tcPr>
          <w:tcW w:w="3522" w:type="dxa"/>
          <w:tcBorders>
            <w:bottom w:val="single" w:sz="4" w:space="0" w:color="auto"/>
          </w:tcBorders>
        </w:tcPr>
        <w:p w:rsidR="0016647D" w:rsidRPr="000D358B" w:rsidRDefault="0016647D" w:rsidP="00B36CDA">
          <w:pPr>
            <w:pStyle w:val="Footer"/>
            <w:jc w:val="center"/>
            <w:rPr>
              <w:sz w:val="16"/>
              <w:lang w:val="en-US"/>
            </w:rPr>
          </w:pPr>
        </w:p>
      </w:tc>
      <w:tc>
        <w:tcPr>
          <w:tcW w:w="2861" w:type="dxa"/>
          <w:tcBorders>
            <w:bottom w:val="single" w:sz="4" w:space="0" w:color="auto"/>
          </w:tcBorders>
        </w:tcPr>
        <w:p w:rsidR="0016647D" w:rsidRPr="000D358B" w:rsidRDefault="0016647D" w:rsidP="00B36CDA">
          <w:pPr>
            <w:pStyle w:val="Footer"/>
            <w:jc w:val="center"/>
            <w:rPr>
              <w:sz w:val="16"/>
              <w:lang w:val="en-US"/>
            </w:rPr>
          </w:pPr>
        </w:p>
      </w:tc>
    </w:tr>
    <w:tr w:rsidR="0016647D" w:rsidRPr="000D358B" w:rsidTr="0016647D">
      <w:tc>
        <w:tcPr>
          <w:tcW w:w="2797" w:type="dxa"/>
          <w:tcBorders>
            <w:top w:val="single" w:sz="4" w:space="0" w:color="auto"/>
          </w:tcBorders>
        </w:tcPr>
        <w:p w:rsidR="0016647D" w:rsidRPr="000D358B" w:rsidRDefault="0016647D" w:rsidP="00B36CDA">
          <w:pPr>
            <w:pStyle w:val="Footer"/>
            <w:jc w:val="center"/>
            <w:rPr>
              <w:sz w:val="16"/>
              <w:lang w:val="en-US"/>
            </w:rPr>
          </w:pPr>
        </w:p>
      </w:tc>
      <w:tc>
        <w:tcPr>
          <w:tcW w:w="3522" w:type="dxa"/>
          <w:tcBorders>
            <w:top w:val="single" w:sz="4" w:space="0" w:color="auto"/>
          </w:tcBorders>
        </w:tcPr>
        <w:p w:rsidR="0016647D" w:rsidRPr="000D358B" w:rsidRDefault="0016647D" w:rsidP="00B36CDA">
          <w:pPr>
            <w:pStyle w:val="Footer"/>
            <w:jc w:val="center"/>
            <w:rPr>
              <w:sz w:val="16"/>
              <w:lang w:val="en-US"/>
            </w:rPr>
          </w:pPr>
        </w:p>
      </w:tc>
      <w:tc>
        <w:tcPr>
          <w:tcW w:w="2861" w:type="dxa"/>
          <w:tcBorders>
            <w:top w:val="single" w:sz="4" w:space="0" w:color="auto"/>
          </w:tcBorders>
        </w:tcPr>
        <w:p w:rsidR="0016647D" w:rsidRPr="000D358B" w:rsidRDefault="0016647D" w:rsidP="00B36CDA">
          <w:pPr>
            <w:pStyle w:val="Footer"/>
            <w:jc w:val="center"/>
            <w:rPr>
              <w:sz w:val="16"/>
              <w:lang w:val="en-US"/>
            </w:rPr>
          </w:pPr>
        </w:p>
      </w:tc>
    </w:tr>
    <w:tr w:rsidR="0016647D" w:rsidRPr="000D358B" w:rsidTr="0016647D">
      <w:tc>
        <w:tcPr>
          <w:tcW w:w="2797" w:type="dxa"/>
          <w:vAlign w:val="center"/>
        </w:tcPr>
        <w:p w:rsidR="0016647D" w:rsidRPr="000D358B" w:rsidRDefault="0016647D" w:rsidP="00B36CDA">
          <w:pPr>
            <w:pStyle w:val="Footer"/>
            <w:jc w:val="center"/>
            <w:rPr>
              <w:sz w:val="16"/>
              <w:lang w:val="en-US"/>
            </w:rPr>
          </w:pPr>
          <w:r w:rsidRPr="000D358B">
            <w:rPr>
              <w:sz w:val="16"/>
              <w:lang w:val="en-US"/>
            </w:rPr>
            <w:t>Thomas J. Ekman</w:t>
          </w:r>
          <w:r w:rsidRPr="000D358B">
            <w:rPr>
              <w:sz w:val="16"/>
              <w:lang w:val="en-US"/>
            </w:rPr>
            <w:br/>
            <w:t>+46-70-565 16 45</w:t>
          </w:r>
          <w:r w:rsidRPr="000D358B">
            <w:rPr>
              <w:sz w:val="16"/>
              <w:lang w:val="en-US"/>
            </w:rPr>
            <w:br/>
            <w:t>+46-8-718 19 37</w:t>
          </w:r>
        </w:p>
      </w:tc>
      <w:tc>
        <w:tcPr>
          <w:tcW w:w="3522" w:type="dxa"/>
          <w:vAlign w:val="center"/>
        </w:tcPr>
        <w:p w:rsidR="0016647D" w:rsidRPr="000D358B" w:rsidRDefault="007D6E11" w:rsidP="007D6E11">
          <w:pPr>
            <w:pStyle w:val="Footer"/>
            <w:jc w:val="center"/>
            <w:rPr>
              <w:sz w:val="16"/>
              <w:lang w:val="en-US"/>
            </w:rPr>
          </w:pPr>
          <w:r w:rsidRPr="000D358B">
            <w:rPr>
              <w:noProof/>
              <w:sz w:val="16"/>
              <w:szCs w:val="16"/>
              <w:lang w:val="en-US" w:eastAsia="sv-SE"/>
            </w:rPr>
            <w:t>-</w:t>
          </w:r>
          <w:r w:rsidRPr="000D358B">
            <w:rPr>
              <w:noProof/>
              <w:sz w:val="16"/>
              <w:szCs w:val="16"/>
              <w:lang w:val="en-US" w:eastAsia="sv-SE"/>
            </w:rPr>
            <w:fldChar w:fldCharType="begin"/>
          </w:r>
          <w:r w:rsidRPr="000D358B">
            <w:rPr>
              <w:noProof/>
              <w:sz w:val="16"/>
              <w:szCs w:val="16"/>
              <w:lang w:val="en-US" w:eastAsia="sv-SE"/>
            </w:rPr>
            <w:instrText>PAGE   \* MERGEFORMAT</w:instrText>
          </w:r>
          <w:r w:rsidRPr="000D358B">
            <w:rPr>
              <w:noProof/>
              <w:sz w:val="16"/>
              <w:szCs w:val="16"/>
              <w:lang w:val="en-US" w:eastAsia="sv-SE"/>
            </w:rPr>
            <w:fldChar w:fldCharType="separate"/>
          </w:r>
          <w:r w:rsidR="00E70BE1">
            <w:rPr>
              <w:noProof/>
              <w:sz w:val="16"/>
              <w:szCs w:val="16"/>
              <w:lang w:val="en-US" w:eastAsia="sv-SE"/>
            </w:rPr>
            <w:t>1</w:t>
          </w:r>
          <w:r w:rsidRPr="000D358B">
            <w:rPr>
              <w:noProof/>
              <w:sz w:val="16"/>
              <w:szCs w:val="16"/>
              <w:lang w:val="en-US" w:eastAsia="sv-SE"/>
            </w:rPr>
            <w:fldChar w:fldCharType="end"/>
          </w:r>
          <w:r w:rsidRPr="000D358B">
            <w:rPr>
              <w:noProof/>
              <w:sz w:val="16"/>
              <w:szCs w:val="16"/>
              <w:lang w:val="en-US" w:eastAsia="sv-SE"/>
            </w:rPr>
            <w:t>-</w:t>
          </w:r>
          <w:r w:rsidR="0016647D" w:rsidRPr="000D358B">
            <w:rPr>
              <w:lang w:val="en-US"/>
            </w:rPr>
            <w:br/>
          </w:r>
          <w:r w:rsidR="0016647D" w:rsidRPr="000D358B">
            <w:rPr>
              <w:sz w:val="16"/>
              <w:lang w:val="en-US"/>
            </w:rPr>
            <w:t>thek@thomas-j-ekman.net</w:t>
          </w:r>
          <w:r w:rsidR="0016647D" w:rsidRPr="000D358B">
            <w:rPr>
              <w:sz w:val="16"/>
              <w:lang w:val="en-US"/>
            </w:rPr>
            <w:br/>
            <w:t>http://se.linkedin.com/in/thomasjekman</w:t>
          </w:r>
        </w:p>
      </w:tc>
      <w:tc>
        <w:tcPr>
          <w:tcW w:w="2861" w:type="dxa"/>
          <w:vAlign w:val="center"/>
        </w:tcPr>
        <w:p w:rsidR="0016647D" w:rsidRPr="000D358B" w:rsidRDefault="00424740" w:rsidP="00424740">
          <w:pPr>
            <w:pStyle w:val="Footer"/>
            <w:jc w:val="center"/>
            <w:rPr>
              <w:sz w:val="16"/>
              <w:lang w:val="en-US"/>
            </w:rPr>
          </w:pPr>
          <w:r w:rsidRPr="000D358B">
            <w:rPr>
              <w:sz w:val="16"/>
              <w:lang w:val="en-US"/>
            </w:rPr>
            <w:t>Beckasinvägen 35</w:t>
          </w:r>
          <w:r w:rsidRPr="000D358B">
            <w:rPr>
              <w:sz w:val="16"/>
              <w:lang w:val="en-US"/>
            </w:rPr>
            <w:br/>
          </w:r>
          <w:r w:rsidR="0016647D" w:rsidRPr="000D358B">
            <w:rPr>
              <w:sz w:val="16"/>
              <w:lang w:val="en-US"/>
            </w:rPr>
            <w:t>13144 NACKA</w:t>
          </w:r>
          <w:r w:rsidR="0016647D" w:rsidRPr="000D358B">
            <w:rPr>
              <w:sz w:val="16"/>
              <w:lang w:val="en-US"/>
            </w:rPr>
            <w:br/>
          </w:r>
          <w:r w:rsidRPr="000D358B">
            <w:rPr>
              <w:sz w:val="16"/>
              <w:lang w:val="en-US"/>
            </w:rPr>
            <w:t>SVERIGE</w:t>
          </w:r>
        </w:p>
      </w:tc>
    </w:tr>
  </w:tbl>
  <w:p w:rsidR="00324AB4" w:rsidRPr="002322AC" w:rsidRDefault="00324AB4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BE1" w:rsidRDefault="00E70BE1">
      <w:r>
        <w:separator/>
      </w:r>
    </w:p>
  </w:footnote>
  <w:footnote w:type="continuationSeparator" w:id="0">
    <w:p w:rsidR="00E70BE1" w:rsidRDefault="00E70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11"/>
    <w:rsid w:val="000165B7"/>
    <w:rsid w:val="00050D68"/>
    <w:rsid w:val="00060996"/>
    <w:rsid w:val="00062A20"/>
    <w:rsid w:val="000740DC"/>
    <w:rsid w:val="00087BDC"/>
    <w:rsid w:val="0009232D"/>
    <w:rsid w:val="000C2C9D"/>
    <w:rsid w:val="000D358B"/>
    <w:rsid w:val="000E3ABC"/>
    <w:rsid w:val="000E67F3"/>
    <w:rsid w:val="000E7510"/>
    <w:rsid w:val="000F461F"/>
    <w:rsid w:val="0010595D"/>
    <w:rsid w:val="00135BD1"/>
    <w:rsid w:val="00144ED3"/>
    <w:rsid w:val="00161E41"/>
    <w:rsid w:val="0016647D"/>
    <w:rsid w:val="00170539"/>
    <w:rsid w:val="00183720"/>
    <w:rsid w:val="0018630C"/>
    <w:rsid w:val="001863F8"/>
    <w:rsid w:val="001A62CE"/>
    <w:rsid w:val="001A7CB8"/>
    <w:rsid w:val="001C5499"/>
    <w:rsid w:val="001D0025"/>
    <w:rsid w:val="001D6C55"/>
    <w:rsid w:val="001E6951"/>
    <w:rsid w:val="0021344D"/>
    <w:rsid w:val="00215218"/>
    <w:rsid w:val="002322AC"/>
    <w:rsid w:val="00256335"/>
    <w:rsid w:val="002610C3"/>
    <w:rsid w:val="0026597E"/>
    <w:rsid w:val="00282517"/>
    <w:rsid w:val="002A0902"/>
    <w:rsid w:val="002A0A40"/>
    <w:rsid w:val="002B003C"/>
    <w:rsid w:val="002B2E07"/>
    <w:rsid w:val="002C01E4"/>
    <w:rsid w:val="002E4B53"/>
    <w:rsid w:val="002E7205"/>
    <w:rsid w:val="003104E8"/>
    <w:rsid w:val="00324AB4"/>
    <w:rsid w:val="00327F98"/>
    <w:rsid w:val="00363490"/>
    <w:rsid w:val="0039144D"/>
    <w:rsid w:val="003A53E6"/>
    <w:rsid w:val="003B4F75"/>
    <w:rsid w:val="00424740"/>
    <w:rsid w:val="0042514B"/>
    <w:rsid w:val="00434A31"/>
    <w:rsid w:val="00452BFA"/>
    <w:rsid w:val="004607C1"/>
    <w:rsid w:val="00466B3F"/>
    <w:rsid w:val="00470343"/>
    <w:rsid w:val="004C4D06"/>
    <w:rsid w:val="004D5AEF"/>
    <w:rsid w:val="004F6ED4"/>
    <w:rsid w:val="005126AA"/>
    <w:rsid w:val="005306E6"/>
    <w:rsid w:val="00553B01"/>
    <w:rsid w:val="00556C35"/>
    <w:rsid w:val="005917CE"/>
    <w:rsid w:val="005B26AD"/>
    <w:rsid w:val="005F6470"/>
    <w:rsid w:val="0061158B"/>
    <w:rsid w:val="00616FA8"/>
    <w:rsid w:val="0065079F"/>
    <w:rsid w:val="0066767C"/>
    <w:rsid w:val="006915E3"/>
    <w:rsid w:val="00696D41"/>
    <w:rsid w:val="006A6796"/>
    <w:rsid w:val="006C2506"/>
    <w:rsid w:val="006E1E20"/>
    <w:rsid w:val="006E4824"/>
    <w:rsid w:val="00703D27"/>
    <w:rsid w:val="007113CB"/>
    <w:rsid w:val="00732DE6"/>
    <w:rsid w:val="007372BE"/>
    <w:rsid w:val="00756B48"/>
    <w:rsid w:val="007A5ADC"/>
    <w:rsid w:val="007A6CCA"/>
    <w:rsid w:val="007B0507"/>
    <w:rsid w:val="007B5CD5"/>
    <w:rsid w:val="007B5FE9"/>
    <w:rsid w:val="007D0366"/>
    <w:rsid w:val="007D6E11"/>
    <w:rsid w:val="00820B1A"/>
    <w:rsid w:val="00826893"/>
    <w:rsid w:val="008306FA"/>
    <w:rsid w:val="0086636D"/>
    <w:rsid w:val="00883267"/>
    <w:rsid w:val="008A22C2"/>
    <w:rsid w:val="008C3532"/>
    <w:rsid w:val="008C4B62"/>
    <w:rsid w:val="008D701C"/>
    <w:rsid w:val="008E1B55"/>
    <w:rsid w:val="008E4983"/>
    <w:rsid w:val="00915049"/>
    <w:rsid w:val="00932BDB"/>
    <w:rsid w:val="00942466"/>
    <w:rsid w:val="009447F7"/>
    <w:rsid w:val="0094676D"/>
    <w:rsid w:val="00957D7B"/>
    <w:rsid w:val="00960D21"/>
    <w:rsid w:val="009666A7"/>
    <w:rsid w:val="009757CA"/>
    <w:rsid w:val="00981B7E"/>
    <w:rsid w:val="0099189F"/>
    <w:rsid w:val="009A44D7"/>
    <w:rsid w:val="009A5406"/>
    <w:rsid w:val="009B1DFB"/>
    <w:rsid w:val="00A1007B"/>
    <w:rsid w:val="00A12F7D"/>
    <w:rsid w:val="00A21B91"/>
    <w:rsid w:val="00A22D62"/>
    <w:rsid w:val="00A42080"/>
    <w:rsid w:val="00A65A2C"/>
    <w:rsid w:val="00A906F0"/>
    <w:rsid w:val="00A94AE0"/>
    <w:rsid w:val="00A94BD6"/>
    <w:rsid w:val="00A96A53"/>
    <w:rsid w:val="00AB3917"/>
    <w:rsid w:val="00B149AA"/>
    <w:rsid w:val="00B33613"/>
    <w:rsid w:val="00B5587B"/>
    <w:rsid w:val="00B94CCC"/>
    <w:rsid w:val="00BB63FD"/>
    <w:rsid w:val="00BE5B8D"/>
    <w:rsid w:val="00C13BB2"/>
    <w:rsid w:val="00C22B7C"/>
    <w:rsid w:val="00C50674"/>
    <w:rsid w:val="00C51C33"/>
    <w:rsid w:val="00C52B8B"/>
    <w:rsid w:val="00C75959"/>
    <w:rsid w:val="00CB28D6"/>
    <w:rsid w:val="00CD09D8"/>
    <w:rsid w:val="00CD4CEA"/>
    <w:rsid w:val="00CD6518"/>
    <w:rsid w:val="00CD740A"/>
    <w:rsid w:val="00CE0107"/>
    <w:rsid w:val="00CF4DB8"/>
    <w:rsid w:val="00D15954"/>
    <w:rsid w:val="00D2363A"/>
    <w:rsid w:val="00D53D96"/>
    <w:rsid w:val="00D83C69"/>
    <w:rsid w:val="00D858B4"/>
    <w:rsid w:val="00D85959"/>
    <w:rsid w:val="00DA4DA7"/>
    <w:rsid w:val="00DA740F"/>
    <w:rsid w:val="00DC52FB"/>
    <w:rsid w:val="00E21097"/>
    <w:rsid w:val="00E3752C"/>
    <w:rsid w:val="00E41A35"/>
    <w:rsid w:val="00E6723D"/>
    <w:rsid w:val="00E70BE1"/>
    <w:rsid w:val="00E70DB9"/>
    <w:rsid w:val="00E92327"/>
    <w:rsid w:val="00E97787"/>
    <w:rsid w:val="00EC322B"/>
    <w:rsid w:val="00EC4E61"/>
    <w:rsid w:val="00ED1579"/>
    <w:rsid w:val="00EE4CFF"/>
    <w:rsid w:val="00F3357D"/>
    <w:rsid w:val="00F33CC0"/>
    <w:rsid w:val="00F56B00"/>
    <w:rsid w:val="00F60DF8"/>
    <w:rsid w:val="00F62460"/>
    <w:rsid w:val="00F754EC"/>
    <w:rsid w:val="00F824CD"/>
    <w:rsid w:val="00F921B9"/>
    <w:rsid w:val="00F96184"/>
    <w:rsid w:val="00FC5F90"/>
    <w:rsid w:val="00FC70B4"/>
    <w:rsid w:val="00FD501D"/>
    <w:rsid w:val="00FD6F65"/>
    <w:rsid w:val="00FD7767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4740"/>
    <w:rPr>
      <w:rFonts w:ascii="Bookman Old Style" w:hAnsi="Bookman Old Style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0E67F3"/>
    <w:pPr>
      <w:keepNext/>
      <w:spacing w:before="240" w:after="60" w:line="240" w:lineRule="atLeast"/>
      <w:outlineLvl w:val="0"/>
    </w:pPr>
    <w:rPr>
      <w:rFonts w:ascii="Arial" w:hAnsi="Arial"/>
      <w:b/>
      <w:kern w:val="28"/>
      <w:sz w:val="40"/>
      <w:lang w:val="sv-SE"/>
    </w:rPr>
  </w:style>
  <w:style w:type="paragraph" w:styleId="Heading2">
    <w:name w:val="heading 2"/>
    <w:basedOn w:val="Normal"/>
    <w:next w:val="Normal"/>
    <w:qFormat/>
    <w:rsid w:val="000E67F3"/>
    <w:pPr>
      <w:keepNext/>
      <w:spacing w:before="24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0E67F3"/>
    <w:pPr>
      <w:keepNext/>
      <w:spacing w:before="240"/>
      <w:outlineLvl w:val="2"/>
    </w:pPr>
    <w:rPr>
      <w:rFonts w:ascii="Arial" w:hAnsi="Arial"/>
      <w:b/>
      <w:sz w:val="32"/>
      <w:lang w:val="sv-SE"/>
    </w:rPr>
  </w:style>
  <w:style w:type="paragraph" w:styleId="Heading4">
    <w:name w:val="heading 4"/>
    <w:basedOn w:val="Normal"/>
    <w:next w:val="Normal"/>
    <w:qFormat/>
    <w:rsid w:val="000E67F3"/>
    <w:pPr>
      <w:keepNext/>
      <w:spacing w:before="240" w:line="240" w:lineRule="atLeast"/>
      <w:outlineLvl w:val="3"/>
    </w:pPr>
    <w:rPr>
      <w:rFonts w:ascii="Arial" w:hAnsi="Arial"/>
      <w:b/>
      <w:sz w:val="2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858B4"/>
    <w:pPr>
      <w:spacing w:before="240" w:after="60" w:line="240" w:lineRule="atLeast"/>
      <w:jc w:val="center"/>
    </w:pPr>
    <w:rPr>
      <w:b/>
      <w:kern w:val="28"/>
      <w:sz w:val="32"/>
      <w:lang w:val="sv-SE"/>
    </w:rPr>
  </w:style>
  <w:style w:type="paragraph" w:styleId="BodyText">
    <w:name w:val="Body Text"/>
    <w:basedOn w:val="Normal"/>
    <w:rsid w:val="005126AA"/>
    <w:pPr>
      <w:spacing w:before="240"/>
    </w:pPr>
    <w:rPr>
      <w:lang w:val="sv-SE"/>
    </w:rPr>
  </w:style>
  <w:style w:type="paragraph" w:styleId="Header">
    <w:name w:val="header"/>
    <w:basedOn w:val="Normal"/>
    <w:rsid w:val="00D858B4"/>
    <w:pPr>
      <w:tabs>
        <w:tab w:val="center" w:pos="4153"/>
        <w:tab w:val="right" w:pos="8306"/>
      </w:tabs>
      <w:spacing w:before="240" w:line="240" w:lineRule="atLeast"/>
    </w:pPr>
    <w:rPr>
      <w:lang w:val="sv-S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0E3ABC"/>
    <w:rPr>
      <w:color w:val="0000FF"/>
      <w:u w:val="single"/>
    </w:rPr>
  </w:style>
  <w:style w:type="paragraph" w:styleId="BalloonText">
    <w:name w:val="Balloon Text"/>
    <w:basedOn w:val="Normal"/>
    <w:semiHidden/>
    <w:rsid w:val="001D6C5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E0107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820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4740"/>
    <w:rPr>
      <w:rFonts w:ascii="Bookman Old Style" w:hAnsi="Bookman Old Style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0E67F3"/>
    <w:pPr>
      <w:keepNext/>
      <w:spacing w:before="240" w:after="60" w:line="240" w:lineRule="atLeast"/>
      <w:outlineLvl w:val="0"/>
    </w:pPr>
    <w:rPr>
      <w:rFonts w:ascii="Arial" w:hAnsi="Arial"/>
      <w:b/>
      <w:kern w:val="28"/>
      <w:sz w:val="40"/>
      <w:lang w:val="sv-SE"/>
    </w:rPr>
  </w:style>
  <w:style w:type="paragraph" w:styleId="Heading2">
    <w:name w:val="heading 2"/>
    <w:basedOn w:val="Normal"/>
    <w:next w:val="Normal"/>
    <w:qFormat/>
    <w:rsid w:val="000E67F3"/>
    <w:pPr>
      <w:keepNext/>
      <w:spacing w:before="24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0E67F3"/>
    <w:pPr>
      <w:keepNext/>
      <w:spacing w:before="240"/>
      <w:outlineLvl w:val="2"/>
    </w:pPr>
    <w:rPr>
      <w:rFonts w:ascii="Arial" w:hAnsi="Arial"/>
      <w:b/>
      <w:sz w:val="32"/>
      <w:lang w:val="sv-SE"/>
    </w:rPr>
  </w:style>
  <w:style w:type="paragraph" w:styleId="Heading4">
    <w:name w:val="heading 4"/>
    <w:basedOn w:val="Normal"/>
    <w:next w:val="Normal"/>
    <w:qFormat/>
    <w:rsid w:val="000E67F3"/>
    <w:pPr>
      <w:keepNext/>
      <w:spacing w:before="240" w:line="240" w:lineRule="atLeast"/>
      <w:outlineLvl w:val="3"/>
    </w:pPr>
    <w:rPr>
      <w:rFonts w:ascii="Arial" w:hAnsi="Arial"/>
      <w:b/>
      <w:sz w:val="2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858B4"/>
    <w:pPr>
      <w:spacing w:before="240" w:after="60" w:line="240" w:lineRule="atLeast"/>
      <w:jc w:val="center"/>
    </w:pPr>
    <w:rPr>
      <w:b/>
      <w:kern w:val="28"/>
      <w:sz w:val="32"/>
      <w:lang w:val="sv-SE"/>
    </w:rPr>
  </w:style>
  <w:style w:type="paragraph" w:styleId="BodyText">
    <w:name w:val="Body Text"/>
    <w:basedOn w:val="Normal"/>
    <w:rsid w:val="005126AA"/>
    <w:pPr>
      <w:spacing w:before="240"/>
    </w:pPr>
    <w:rPr>
      <w:lang w:val="sv-SE"/>
    </w:rPr>
  </w:style>
  <w:style w:type="paragraph" w:styleId="Header">
    <w:name w:val="header"/>
    <w:basedOn w:val="Normal"/>
    <w:rsid w:val="00D858B4"/>
    <w:pPr>
      <w:tabs>
        <w:tab w:val="center" w:pos="4153"/>
        <w:tab w:val="right" w:pos="8306"/>
      </w:tabs>
      <w:spacing w:before="240" w:line="240" w:lineRule="atLeast"/>
    </w:pPr>
    <w:rPr>
      <w:lang w:val="sv-S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0E3ABC"/>
    <w:rPr>
      <w:color w:val="0000FF"/>
      <w:u w:val="single"/>
    </w:rPr>
  </w:style>
  <w:style w:type="paragraph" w:styleId="BalloonText">
    <w:name w:val="Balloon Text"/>
    <w:basedOn w:val="Normal"/>
    <w:semiHidden/>
    <w:rsid w:val="001D6C5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E0107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820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\WORD\MALLAR\Allm&#228;nt%20textdokument%20med%20sidfo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CA0E1-04C0-4A17-B366-3B269B76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Allmänt textdokument med sidfot.dotm</Template>
  <TotalTime>36</TotalTime>
  <Pages>3</Pages>
  <Words>85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Truth Tables</vt:lpstr>
      <vt:lpstr>    NAND</vt:lpstr>
      <vt:lpstr>    XNOR</vt:lpstr>
      <vt:lpstr>    NOR</vt:lpstr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J. Ekman</dc:creator>
  <cp:lastModifiedBy>Thomas J. Ekman</cp:lastModifiedBy>
  <cp:revision>16</cp:revision>
  <cp:lastPrinted>2007-05-02T20:49:00Z</cp:lastPrinted>
  <dcterms:created xsi:type="dcterms:W3CDTF">2017-09-25T03:48:00Z</dcterms:created>
  <dcterms:modified xsi:type="dcterms:W3CDTF">2017-09-25T04:24:00Z</dcterms:modified>
</cp:coreProperties>
</file>